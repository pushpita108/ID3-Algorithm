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FA37" w14:textId="5EAE0EF3" w:rsidR="00D310DF" w:rsidRDefault="004603FA">
      <w:pPr>
        <w:pStyle w:val="Subtitle"/>
      </w:pPr>
      <w:r>
        <w:t>Assignment 2</w:t>
      </w:r>
      <w:r w:rsidR="00434D3F">
        <w:t xml:space="preserve">: Report </w:t>
      </w:r>
    </w:p>
    <w:p w14:paraId="5E2ADCC8" w14:textId="77777777" w:rsidR="00D310DF" w:rsidRDefault="006048C9">
      <w:pPr>
        <w:pStyle w:val="Title"/>
      </w:pPr>
      <w:r>
        <w:t>ID3 Algorithm Implementation</w:t>
      </w:r>
    </w:p>
    <w:p w14:paraId="2D64C577" w14:textId="38A9CDE6" w:rsidR="00D310DF" w:rsidRPr="006048C9" w:rsidRDefault="006048C9">
      <w:pPr>
        <w:pStyle w:val="Author"/>
        <w:rPr>
          <w:sz w:val="32"/>
        </w:rPr>
      </w:pPr>
      <w:r w:rsidRPr="006048C9">
        <w:rPr>
          <w:sz w:val="32"/>
        </w:rPr>
        <w:t xml:space="preserve">Pushpita Panigrahi </w:t>
      </w:r>
      <w:r w:rsidR="004603FA">
        <w:rPr>
          <w:sz w:val="32"/>
        </w:rPr>
        <w:t xml:space="preserve">                      </w:t>
      </w:r>
      <w:bookmarkStart w:id="0" w:name="_GoBack"/>
      <w:bookmarkEnd w:id="0"/>
      <w:r w:rsidRPr="006048C9">
        <w:rPr>
          <w:sz w:val="32"/>
        </w:rPr>
        <w:t xml:space="preserve"> </w:t>
      </w:r>
      <w:r w:rsidR="004603FA">
        <w:rPr>
          <w:sz w:val="32"/>
        </w:rPr>
        <w:tab/>
      </w:r>
      <w:r w:rsidR="004603FA">
        <w:rPr>
          <w:sz w:val="32"/>
        </w:rPr>
        <w:tab/>
      </w:r>
      <w:r w:rsidR="004603FA">
        <w:rPr>
          <w:sz w:val="32"/>
        </w:rPr>
        <w:tab/>
      </w:r>
      <w:r w:rsidR="004603FA">
        <w:rPr>
          <w:sz w:val="32"/>
        </w:rPr>
        <w:tab/>
      </w:r>
      <w:r w:rsidR="004603FA">
        <w:rPr>
          <w:sz w:val="32"/>
        </w:rPr>
        <w:tab/>
      </w:r>
      <w:r w:rsidRPr="006048C9">
        <w:rPr>
          <w:sz w:val="32"/>
        </w:rPr>
        <w:t>pxp171530</w:t>
      </w:r>
    </w:p>
    <w:p w14:paraId="0DF833C9" w14:textId="398183CB" w:rsidR="00D310DF" w:rsidRPr="006048C9" w:rsidRDefault="006048C9" w:rsidP="006048C9">
      <w:pPr>
        <w:pStyle w:val="Author"/>
        <w:rPr>
          <w:sz w:val="32"/>
        </w:rPr>
      </w:pPr>
      <w:r w:rsidRPr="006048C9">
        <w:rPr>
          <w:sz w:val="32"/>
        </w:rPr>
        <w:t xml:space="preserve">Sidharth Swarup Panda </w:t>
      </w:r>
      <w:r w:rsidR="004603FA">
        <w:rPr>
          <w:sz w:val="32"/>
        </w:rPr>
        <w:t xml:space="preserve">               </w:t>
      </w:r>
      <w:r w:rsidR="004C04E3">
        <w:rPr>
          <w:sz w:val="32"/>
        </w:rPr>
        <w:t xml:space="preserve"> </w:t>
      </w:r>
      <w:r w:rsidR="004603FA">
        <w:rPr>
          <w:sz w:val="32"/>
        </w:rPr>
        <w:tab/>
      </w:r>
      <w:r w:rsidR="004603FA">
        <w:rPr>
          <w:sz w:val="32"/>
        </w:rPr>
        <w:tab/>
      </w:r>
      <w:r w:rsidR="004603FA">
        <w:rPr>
          <w:sz w:val="32"/>
        </w:rPr>
        <w:tab/>
      </w:r>
      <w:r w:rsidR="004603FA">
        <w:rPr>
          <w:sz w:val="32"/>
        </w:rPr>
        <w:tab/>
      </w:r>
      <w:r w:rsidR="004603FA">
        <w:rPr>
          <w:sz w:val="32"/>
        </w:rPr>
        <w:tab/>
      </w:r>
      <w:r w:rsidRPr="006048C9">
        <w:rPr>
          <w:sz w:val="32"/>
        </w:rPr>
        <w:t>ssp171730</w:t>
      </w:r>
    </w:p>
    <w:p w14:paraId="05E7596D" w14:textId="09631023" w:rsidR="00D310DF" w:rsidRPr="004C04E3" w:rsidRDefault="004603FA">
      <w:pPr>
        <w:pStyle w:val="Heading1"/>
        <w:rPr>
          <w:sz w:val="36"/>
          <w:szCs w:val="36"/>
        </w:rPr>
      </w:pPr>
      <w:r w:rsidRPr="004C04E3">
        <w:rPr>
          <w:sz w:val="36"/>
          <w:szCs w:val="36"/>
        </w:rPr>
        <w:t>Accomplish</w:t>
      </w:r>
      <w:r w:rsidR="0040509B" w:rsidRPr="004C04E3">
        <w:rPr>
          <w:sz w:val="36"/>
          <w:szCs w:val="36"/>
        </w:rPr>
        <w:t>ments and</w:t>
      </w:r>
      <w:r w:rsidRPr="004C04E3">
        <w:rPr>
          <w:sz w:val="36"/>
          <w:szCs w:val="36"/>
        </w:rPr>
        <w:t xml:space="preserve"> Learning</w:t>
      </w:r>
      <w:r w:rsidR="0040509B" w:rsidRPr="004C04E3">
        <w:rPr>
          <w:sz w:val="36"/>
          <w:szCs w:val="36"/>
        </w:rPr>
        <w:t>s</w:t>
      </w:r>
    </w:p>
    <w:p w14:paraId="276C5219" w14:textId="7A89A678" w:rsidR="00912480" w:rsidRPr="004C04E3" w:rsidRDefault="00912480" w:rsidP="004E7756">
      <w:pPr>
        <w:pStyle w:val="Heading2"/>
        <w:rPr>
          <w:sz w:val="24"/>
          <w:szCs w:val="24"/>
        </w:rPr>
      </w:pPr>
      <w:r w:rsidRPr="004C04E3">
        <w:rPr>
          <w:sz w:val="24"/>
          <w:szCs w:val="24"/>
        </w:rPr>
        <w:t xml:space="preserve">The ID3 algorithm does binary classification of the data provided to it and predicts the output </w:t>
      </w:r>
      <w:r w:rsidR="004C04E3" w:rsidRPr="004C04E3">
        <w:rPr>
          <w:sz w:val="24"/>
          <w:szCs w:val="24"/>
        </w:rPr>
        <w:t xml:space="preserve">class(binary) of a given instance and thus finally calculating the accuracy over the entire dataset. </w:t>
      </w:r>
    </w:p>
    <w:p w14:paraId="73FE36CF" w14:textId="32A53BA1" w:rsidR="004C04E3" w:rsidRDefault="004C04E3" w:rsidP="004C04E3">
      <w:pPr>
        <w:rPr>
          <w:lang w:eastAsia="ja-JP"/>
        </w:rPr>
      </w:pPr>
      <w:r>
        <w:rPr>
          <w:lang w:eastAsia="ja-JP"/>
        </w:rPr>
        <w:t xml:space="preserve">We learnt the supervised machine learning technique and understood how to train and test the machine when given a set of data. We also learned that as we go on creating deeper trees, at first the accuracy may look perfect but on testing data the the accuracy may become lower. This is a case of overfitting which we can avoid by pruning the tree so that there is predictability and not rote learning of the machine. We created and traversed a tree by using DFS and assigning class labels as number of positive and negative instances that are held by each node. By convention we assigned 0 to left side and 1 to right side of the tree and 0 to denote negative instances and 1 to denote positive instances. </w:t>
      </w:r>
    </w:p>
    <w:p w14:paraId="25C5DC68" w14:textId="77777777" w:rsidR="004C04E3" w:rsidRDefault="004C04E3" w:rsidP="004C04E3">
      <w:pPr>
        <w:rPr>
          <w:lang w:eastAsia="ja-JP"/>
        </w:rPr>
      </w:pPr>
    </w:p>
    <w:p w14:paraId="07ED4BA9" w14:textId="7A68A8D1" w:rsidR="004C04E3" w:rsidRDefault="004C04E3" w:rsidP="004C04E3">
      <w:pPr>
        <w:rPr>
          <w:lang w:eastAsia="ja-JP"/>
        </w:rPr>
      </w:pPr>
      <w:r>
        <w:rPr>
          <w:lang w:eastAsia="ja-JP"/>
        </w:rPr>
        <w:t xml:space="preserve">It was a great exercise to understand how ID3 algorithm runs in the background. </w:t>
      </w:r>
    </w:p>
    <w:p w14:paraId="123AF228" w14:textId="77777777" w:rsidR="004C04E3" w:rsidRDefault="004C04E3" w:rsidP="004C04E3">
      <w:pPr>
        <w:rPr>
          <w:lang w:eastAsia="ja-JP"/>
        </w:rPr>
      </w:pPr>
    </w:p>
    <w:p w14:paraId="1C215449" w14:textId="694DB123" w:rsidR="004C04E3" w:rsidRPr="004C04E3" w:rsidRDefault="004C04E3" w:rsidP="004C04E3">
      <w:pPr>
        <w:rPr>
          <w:lang w:eastAsia="ja-JP"/>
        </w:rPr>
      </w:pPr>
      <w:r>
        <w:rPr>
          <w:lang w:eastAsia="ja-JP"/>
        </w:rPr>
        <w:t xml:space="preserve">We got best accuracy of 100% on training and 75% on test before pruning and 96.5% on training and 75.5% on test after pruning on Dataset1. </w:t>
      </w:r>
    </w:p>
    <w:p w14:paraId="508EB562" w14:textId="34325F6B" w:rsidR="004E7756" w:rsidRDefault="004E7756" w:rsidP="004E7756">
      <w:pPr>
        <w:pStyle w:val="Heading2"/>
      </w:pPr>
      <w:r>
        <w:t>Assumptions</w:t>
      </w:r>
    </w:p>
    <w:p w14:paraId="4E8E9FA1" w14:textId="0158AD52" w:rsidR="004E7756" w:rsidRDefault="00302DCD" w:rsidP="004E7756">
      <w:pPr>
        <w:pStyle w:val="ListBullet"/>
        <w:numPr>
          <w:ilvl w:val="0"/>
          <w:numId w:val="18"/>
        </w:numPr>
      </w:pPr>
      <w:r>
        <w:t>We find the set of nodes to be pruned at once. If while pruning a node and its sub tree, other nodes in the chosen set are deleted, we ignore those nodes.</w:t>
      </w:r>
    </w:p>
    <w:p w14:paraId="41FDCAE0" w14:textId="11DD7901" w:rsidR="00302DCD" w:rsidRDefault="00302DCD" w:rsidP="004E7756">
      <w:pPr>
        <w:pStyle w:val="ListBullet"/>
        <w:numPr>
          <w:ilvl w:val="0"/>
          <w:numId w:val="18"/>
        </w:numPr>
      </w:pPr>
      <w:r>
        <w:t>We assume that the datasets have a column name “Class” which contains the classification types.</w:t>
      </w:r>
    </w:p>
    <w:p w14:paraId="5C436526" w14:textId="6D8B3E2F" w:rsidR="00302DCD" w:rsidRDefault="00302DCD" w:rsidP="004E7756">
      <w:pPr>
        <w:pStyle w:val="ListBullet"/>
        <w:numPr>
          <w:ilvl w:val="0"/>
          <w:numId w:val="18"/>
        </w:numPr>
      </w:pPr>
      <w:r>
        <w:t>We assume that all the attributes and class values are binary.</w:t>
      </w:r>
    </w:p>
    <w:p w14:paraId="208C5AD8" w14:textId="349FA30A" w:rsidR="00302DCD" w:rsidRDefault="00302DCD" w:rsidP="004E7756">
      <w:pPr>
        <w:pStyle w:val="ListBullet"/>
        <w:numPr>
          <w:ilvl w:val="0"/>
          <w:numId w:val="18"/>
        </w:numPr>
      </w:pPr>
      <w:r>
        <w:t xml:space="preserve">We do pruning from level 3 of the tree as it does not make sense to delete the root node or the first level </w:t>
      </w:r>
      <w:r w:rsidR="00846AE2">
        <w:t>would prune a very large part of the tree.</w:t>
      </w:r>
    </w:p>
    <w:p w14:paraId="43F8A35B" w14:textId="047A6D74" w:rsidR="00846AE2" w:rsidRDefault="00846AE2" w:rsidP="004E7756">
      <w:pPr>
        <w:pStyle w:val="ListBullet"/>
        <w:numPr>
          <w:ilvl w:val="0"/>
          <w:numId w:val="18"/>
        </w:numPr>
      </w:pPr>
      <w:r>
        <w:lastRenderedPageBreak/>
        <w:t xml:space="preserve">If in 3 iterations of pruning we do not get an increased accuracy, we stop there and do not go for further pruning. </w:t>
      </w:r>
    </w:p>
    <w:p w14:paraId="57F5A103" w14:textId="25F136A0" w:rsidR="00D310DF" w:rsidRDefault="0040509B">
      <w:pPr>
        <w:pStyle w:val="Heading2"/>
      </w:pPr>
      <w:r>
        <w:t>Best Results</w:t>
      </w:r>
    </w:p>
    <w:p w14:paraId="3D33EDC0" w14:textId="77777777" w:rsidR="00AD7515" w:rsidRDefault="00AD7515" w:rsidP="00AD7515">
      <w:pPr>
        <w:pStyle w:val="p1"/>
      </w:pPr>
      <w:r>
        <w:t xml:space="preserve">Command : </w:t>
      </w:r>
      <w:r>
        <w:rPr>
          <w:rStyle w:val="s1"/>
        </w:rPr>
        <w:t>python id3.py data_sets1/training_set.csv data_sets1/validation_set.csv data_sets1/test_set.csv 0.06</w:t>
      </w:r>
    </w:p>
    <w:p w14:paraId="05F908E8" w14:textId="0961EB67" w:rsidR="00D310DF" w:rsidRDefault="00D310DF" w:rsidP="0040509B"/>
    <w:p w14:paraId="0C34C16F" w14:textId="5EED7B44" w:rsidR="00AD7515" w:rsidRDefault="00AD7515" w:rsidP="0040509B">
      <w:r>
        <w:t xml:space="preserve">Output Screenshot : </w:t>
      </w:r>
    </w:p>
    <w:p w14:paraId="1E3E841A" w14:textId="77777777" w:rsidR="0046160A" w:rsidRDefault="0046160A" w:rsidP="0046160A">
      <w:pPr>
        <w:pStyle w:val="p1"/>
      </w:pPr>
    </w:p>
    <w:p w14:paraId="5F5EADE3" w14:textId="77777777" w:rsidR="0046160A" w:rsidRDefault="0046160A" w:rsidP="0046160A">
      <w:pPr>
        <w:pStyle w:val="p1"/>
      </w:pPr>
    </w:p>
    <w:p w14:paraId="4E41D281" w14:textId="77777777" w:rsidR="0046160A" w:rsidRDefault="0046160A" w:rsidP="0046160A">
      <w:pPr>
        <w:pStyle w:val="p2"/>
      </w:pPr>
      <w:r>
        <w:rPr>
          <w:rStyle w:val="s1"/>
        </w:rPr>
        <w:t>XO=0:</w:t>
      </w:r>
    </w:p>
    <w:p w14:paraId="4E356E10" w14:textId="77777777" w:rsidR="0046160A" w:rsidRDefault="0046160A" w:rsidP="0046160A">
      <w:pPr>
        <w:pStyle w:val="p2"/>
      </w:pPr>
      <w:r>
        <w:rPr>
          <w:rStyle w:val="s1"/>
        </w:rPr>
        <w:t>|</w:t>
      </w:r>
      <w:r>
        <w:rPr>
          <w:rStyle w:val="apple-converted-space"/>
        </w:rPr>
        <w:t xml:space="preserve">  </w:t>
      </w:r>
      <w:r>
        <w:rPr>
          <w:rStyle w:val="s1"/>
        </w:rPr>
        <w:t>XM=0:</w:t>
      </w:r>
    </w:p>
    <w:p w14:paraId="72CC356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XF=0:</w:t>
      </w:r>
    </w:p>
    <w:p w14:paraId="1F2A79B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XB=0:</w:t>
      </w:r>
    </w:p>
    <w:p w14:paraId="3B8CBA6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 0</w:t>
      </w:r>
    </w:p>
    <w:p w14:paraId="20D7AF2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w:t>
      </w:r>
    </w:p>
    <w:p w14:paraId="0D6630D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w:t>
      </w:r>
    </w:p>
    <w:p w14:paraId="246BCC1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 0</w:t>
      </w:r>
    </w:p>
    <w:p w14:paraId="56818C7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w:t>
      </w:r>
    </w:p>
    <w:p w14:paraId="42F6593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XC=0: 1</w:t>
      </w:r>
    </w:p>
    <w:p w14:paraId="7FCA793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XC=1:</w:t>
      </w:r>
    </w:p>
    <w:p w14:paraId="1598F6B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XH=0: 0</w:t>
      </w:r>
    </w:p>
    <w:p w14:paraId="283DAC1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XH=1: 1</w:t>
      </w:r>
    </w:p>
    <w:p w14:paraId="6100A20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w:t>
      </w:r>
    </w:p>
    <w:p w14:paraId="70541FE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XP=0:</w:t>
      </w:r>
    </w:p>
    <w:p w14:paraId="6658164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XE=0: 0</w:t>
      </w:r>
    </w:p>
    <w:p w14:paraId="5C5BF20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XE=1: 1</w:t>
      </w:r>
    </w:p>
    <w:p w14:paraId="4E607B3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XP=1: 0</w:t>
      </w:r>
    </w:p>
    <w:p w14:paraId="6662C45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XB=1:</w:t>
      </w:r>
    </w:p>
    <w:p w14:paraId="7612362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 0</w:t>
      </w:r>
    </w:p>
    <w:p w14:paraId="33B3A6F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w:t>
      </w:r>
    </w:p>
    <w:p w14:paraId="0E19523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XI=0: 0</w:t>
      </w:r>
    </w:p>
    <w:p w14:paraId="7C748EF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XI=1:</w:t>
      </w:r>
    </w:p>
    <w:p w14:paraId="1E9DFC1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XN=0: 0</w:t>
      </w:r>
    </w:p>
    <w:p w14:paraId="2DDCCE2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XN=1: 1</w:t>
      </w:r>
    </w:p>
    <w:p w14:paraId="0ADD992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XF=1: 0</w:t>
      </w:r>
    </w:p>
    <w:p w14:paraId="7249C8C8" w14:textId="77777777" w:rsidR="0046160A" w:rsidRDefault="0046160A" w:rsidP="0046160A">
      <w:pPr>
        <w:pStyle w:val="p2"/>
      </w:pPr>
      <w:r>
        <w:rPr>
          <w:rStyle w:val="s1"/>
        </w:rPr>
        <w:t>|</w:t>
      </w:r>
      <w:r>
        <w:rPr>
          <w:rStyle w:val="apple-converted-space"/>
        </w:rPr>
        <w:t xml:space="preserve">  </w:t>
      </w:r>
      <w:r>
        <w:rPr>
          <w:rStyle w:val="s1"/>
        </w:rPr>
        <w:t>XM=1:</w:t>
      </w:r>
    </w:p>
    <w:p w14:paraId="13A8896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XB=0:</w:t>
      </w:r>
    </w:p>
    <w:p w14:paraId="43AC323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XF=0:</w:t>
      </w:r>
    </w:p>
    <w:p w14:paraId="400F8D9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 0</w:t>
      </w:r>
    </w:p>
    <w:p w14:paraId="2FB7043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w:t>
      </w:r>
    </w:p>
    <w:p w14:paraId="1B29743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 1</w:t>
      </w:r>
    </w:p>
    <w:p w14:paraId="205C51B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w:t>
      </w:r>
    </w:p>
    <w:p w14:paraId="10B7133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XC=0:</w:t>
      </w:r>
    </w:p>
    <w:p w14:paraId="5A6856D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 0</w:t>
      </w:r>
    </w:p>
    <w:p w14:paraId="6FD7F1E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w:t>
      </w:r>
    </w:p>
    <w:p w14:paraId="4A684AE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XR=0: 1</w:t>
      </w:r>
    </w:p>
    <w:p w14:paraId="1E0DDF2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XR=1: 0</w:t>
      </w:r>
    </w:p>
    <w:p w14:paraId="15378CB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XC=1: 0</w:t>
      </w:r>
    </w:p>
    <w:p w14:paraId="0F1E8B1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XF=1:</w:t>
      </w:r>
    </w:p>
    <w:p w14:paraId="21CA00A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w:t>
      </w:r>
    </w:p>
    <w:p w14:paraId="5D884C6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w:t>
      </w:r>
    </w:p>
    <w:p w14:paraId="50E7F2A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XI=0: 0</w:t>
      </w:r>
    </w:p>
    <w:p w14:paraId="6D556F7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XI=1:</w:t>
      </w:r>
    </w:p>
    <w:p w14:paraId="01A3522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XP=0: 0</w:t>
      </w:r>
    </w:p>
    <w:p w14:paraId="71925A2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XP=1: 1</w:t>
      </w:r>
    </w:p>
    <w:p w14:paraId="169A9EA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w:t>
      </w:r>
    </w:p>
    <w:p w14:paraId="44C47EE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XI=0: 1</w:t>
      </w:r>
    </w:p>
    <w:p w14:paraId="4145136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XI=1:</w:t>
      </w:r>
    </w:p>
    <w:p w14:paraId="1206F63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XL=0: 1</w:t>
      </w:r>
    </w:p>
    <w:p w14:paraId="30208FF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XL=1:</w:t>
      </w:r>
    </w:p>
    <w:p w14:paraId="6C3FFDD3" w14:textId="77777777" w:rsidR="0046160A" w:rsidRDefault="0046160A" w:rsidP="0046160A">
      <w:pPr>
        <w:pStyle w:val="p2"/>
      </w:pPr>
      <w:r>
        <w:rPr>
          <w:rStyle w:val="s1"/>
        </w:rPr>
        <w:lastRenderedPageBreak/>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XT=0: 0</w:t>
      </w:r>
    </w:p>
    <w:p w14:paraId="6DF9749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XT=1: 1</w:t>
      </w:r>
    </w:p>
    <w:p w14:paraId="15FAEF9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w:t>
      </w:r>
    </w:p>
    <w:p w14:paraId="56C758B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XR=0:</w:t>
      </w:r>
    </w:p>
    <w:p w14:paraId="38A42A6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 1</w:t>
      </w:r>
    </w:p>
    <w:p w14:paraId="0CFC29F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w:t>
      </w:r>
    </w:p>
    <w:p w14:paraId="40E262B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XP=0:</w:t>
      </w:r>
    </w:p>
    <w:p w14:paraId="47F2B21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XT=0:</w:t>
      </w:r>
    </w:p>
    <w:p w14:paraId="44A8115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 0</w:t>
      </w:r>
    </w:p>
    <w:p w14:paraId="7EAE651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 1</w:t>
      </w:r>
    </w:p>
    <w:p w14:paraId="0369E4F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XT=1: 1</w:t>
      </w:r>
    </w:p>
    <w:p w14:paraId="108108D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XP=1: 0</w:t>
      </w:r>
    </w:p>
    <w:p w14:paraId="413CA2F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XR=1:</w:t>
      </w:r>
    </w:p>
    <w:p w14:paraId="4E4440B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XI=0:</w:t>
      </w:r>
    </w:p>
    <w:p w14:paraId="2B743AD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1</w:t>
      </w:r>
    </w:p>
    <w:p w14:paraId="250171E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 0</w:t>
      </w:r>
    </w:p>
    <w:p w14:paraId="437BFFD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XI=1:</w:t>
      </w:r>
    </w:p>
    <w:p w14:paraId="0713A3A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w:t>
      </w:r>
    </w:p>
    <w:p w14:paraId="177A9D8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w:t>
      </w:r>
    </w:p>
    <w:p w14:paraId="55FB208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XJ=0:</w:t>
      </w:r>
    </w:p>
    <w:p w14:paraId="1E1BFA5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1</w:t>
      </w:r>
    </w:p>
    <w:p w14:paraId="325FBBE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 0</w:t>
      </w:r>
    </w:p>
    <w:p w14:paraId="1DB7DCF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XJ=1: 1</w:t>
      </w:r>
    </w:p>
    <w:p w14:paraId="31A4BFF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 0</w:t>
      </w:r>
    </w:p>
    <w:p w14:paraId="1865C84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 1</w:t>
      </w:r>
    </w:p>
    <w:p w14:paraId="13C0A88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XB=1:</w:t>
      </w:r>
    </w:p>
    <w:p w14:paraId="610D217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XI=0: 0</w:t>
      </w:r>
    </w:p>
    <w:p w14:paraId="4FCAEDA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XI=1:</w:t>
      </w:r>
    </w:p>
    <w:p w14:paraId="370C552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XK=0:</w:t>
      </w:r>
    </w:p>
    <w:p w14:paraId="6F2B43B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 0</w:t>
      </w:r>
    </w:p>
    <w:p w14:paraId="69D24E3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w:t>
      </w:r>
    </w:p>
    <w:p w14:paraId="440FD31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XP=0: 1</w:t>
      </w:r>
    </w:p>
    <w:p w14:paraId="2E23341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XP=1:</w:t>
      </w:r>
    </w:p>
    <w:p w14:paraId="17930CF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w:t>
      </w:r>
    </w:p>
    <w:p w14:paraId="7F6402D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 1</w:t>
      </w:r>
    </w:p>
    <w:p w14:paraId="3ACDE00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w:t>
      </w:r>
    </w:p>
    <w:p w14:paraId="0718320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XN=0: 0</w:t>
      </w:r>
    </w:p>
    <w:p w14:paraId="4643127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XN=1: 1</w:t>
      </w:r>
    </w:p>
    <w:p w14:paraId="1627A79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 0</w:t>
      </w:r>
    </w:p>
    <w:p w14:paraId="0A53F45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XK=1: 0</w:t>
      </w:r>
    </w:p>
    <w:p w14:paraId="51D25E57" w14:textId="77777777" w:rsidR="0046160A" w:rsidRDefault="0046160A" w:rsidP="0046160A">
      <w:pPr>
        <w:pStyle w:val="p2"/>
      </w:pPr>
      <w:r>
        <w:rPr>
          <w:rStyle w:val="s1"/>
        </w:rPr>
        <w:t>XO=1:</w:t>
      </w:r>
    </w:p>
    <w:p w14:paraId="0E79FF2F" w14:textId="77777777" w:rsidR="0046160A" w:rsidRDefault="0046160A" w:rsidP="0046160A">
      <w:pPr>
        <w:pStyle w:val="p2"/>
      </w:pPr>
      <w:r>
        <w:rPr>
          <w:rStyle w:val="s1"/>
        </w:rPr>
        <w:t>|</w:t>
      </w:r>
      <w:r>
        <w:rPr>
          <w:rStyle w:val="apple-converted-space"/>
        </w:rPr>
        <w:t xml:space="preserve">  </w:t>
      </w:r>
      <w:r>
        <w:rPr>
          <w:rStyle w:val="s1"/>
        </w:rPr>
        <w:t>XI=0:</w:t>
      </w:r>
    </w:p>
    <w:p w14:paraId="793F5DC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XM=0:</w:t>
      </w:r>
    </w:p>
    <w:p w14:paraId="0EFE765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w:t>
      </w:r>
    </w:p>
    <w:p w14:paraId="530F8F0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XF=0:</w:t>
      </w:r>
    </w:p>
    <w:p w14:paraId="16EFA13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XH=0:</w:t>
      </w:r>
    </w:p>
    <w:p w14:paraId="02089D5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 0</w:t>
      </w:r>
    </w:p>
    <w:p w14:paraId="1F89BF3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w:t>
      </w:r>
    </w:p>
    <w:p w14:paraId="0279974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XP=0: 0</w:t>
      </w:r>
    </w:p>
    <w:p w14:paraId="0DAE01D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XP=1: 1</w:t>
      </w:r>
    </w:p>
    <w:p w14:paraId="6788AC8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XH=1: 1</w:t>
      </w:r>
    </w:p>
    <w:p w14:paraId="014ED23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XF=1: 0</w:t>
      </w:r>
    </w:p>
    <w:p w14:paraId="47E268E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w:t>
      </w:r>
    </w:p>
    <w:p w14:paraId="53DF749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XJ=0:</w:t>
      </w:r>
    </w:p>
    <w:p w14:paraId="3E88577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XN=0:</w:t>
      </w:r>
    </w:p>
    <w:p w14:paraId="0F8F3F5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XP=0: 1</w:t>
      </w:r>
    </w:p>
    <w:p w14:paraId="057D329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XP=1:</w:t>
      </w:r>
    </w:p>
    <w:p w14:paraId="2F0B743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0</w:t>
      </w:r>
    </w:p>
    <w:p w14:paraId="65776C1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w:t>
      </w:r>
    </w:p>
    <w:p w14:paraId="317B0BC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XF=0: 0</w:t>
      </w:r>
    </w:p>
    <w:p w14:paraId="587F54B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XF=1: 1</w:t>
      </w:r>
    </w:p>
    <w:p w14:paraId="27E2BE2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XN=1: 0</w:t>
      </w:r>
    </w:p>
    <w:p w14:paraId="40A518A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XJ=1:</w:t>
      </w:r>
    </w:p>
    <w:p w14:paraId="18AEE97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XL=0:</w:t>
      </w:r>
    </w:p>
    <w:p w14:paraId="093FB30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XH=0: 0</w:t>
      </w:r>
    </w:p>
    <w:p w14:paraId="6BC3045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XH=1:</w:t>
      </w:r>
    </w:p>
    <w:p w14:paraId="338AEC7A" w14:textId="77777777" w:rsidR="0046160A" w:rsidRDefault="0046160A" w:rsidP="0046160A">
      <w:pPr>
        <w:pStyle w:val="p2"/>
      </w:pPr>
      <w:r>
        <w:rPr>
          <w:rStyle w:val="s1"/>
        </w:rPr>
        <w:lastRenderedPageBreak/>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1</w:t>
      </w:r>
    </w:p>
    <w:p w14:paraId="739EE0D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w:t>
      </w:r>
    </w:p>
    <w:p w14:paraId="312517E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XK=0: 0</w:t>
      </w:r>
    </w:p>
    <w:p w14:paraId="7713244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XK=1: 1</w:t>
      </w:r>
    </w:p>
    <w:p w14:paraId="3463A17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XL=1: 1</w:t>
      </w:r>
    </w:p>
    <w:p w14:paraId="6D354A6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XM=1:</w:t>
      </w:r>
    </w:p>
    <w:p w14:paraId="307385B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w:t>
      </w:r>
    </w:p>
    <w:p w14:paraId="5ADE927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XF=0:</w:t>
      </w:r>
    </w:p>
    <w:p w14:paraId="27A644F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XL=0:</w:t>
      </w:r>
    </w:p>
    <w:p w14:paraId="30B067C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XC=0: 1</w:t>
      </w:r>
    </w:p>
    <w:p w14:paraId="7A8967D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XC=1:</w:t>
      </w:r>
    </w:p>
    <w:p w14:paraId="0462D38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XH=0: 1</w:t>
      </w:r>
    </w:p>
    <w:p w14:paraId="5E59526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XH=1:</w:t>
      </w:r>
    </w:p>
    <w:p w14:paraId="23BA54D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w:t>
      </w:r>
    </w:p>
    <w:p w14:paraId="3E56854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XR=0:</w:t>
      </w:r>
    </w:p>
    <w:p w14:paraId="1843598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XT=0: 0</w:t>
      </w:r>
    </w:p>
    <w:p w14:paraId="6ACE18A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XT=1: 1</w:t>
      </w:r>
    </w:p>
    <w:p w14:paraId="7F94E0F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XR=1: 0</w:t>
      </w:r>
    </w:p>
    <w:p w14:paraId="0D8727F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 1</w:t>
      </w:r>
    </w:p>
    <w:p w14:paraId="1516010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XL=1:</w:t>
      </w:r>
    </w:p>
    <w:p w14:paraId="08326DD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XP=0: 0</w:t>
      </w:r>
    </w:p>
    <w:p w14:paraId="11ADAEF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XP=1:</w:t>
      </w:r>
    </w:p>
    <w:p w14:paraId="4F1D56D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XT=0: 1</w:t>
      </w:r>
    </w:p>
    <w:p w14:paraId="3398BF7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XT=1:</w:t>
      </w:r>
    </w:p>
    <w:p w14:paraId="05F6C1E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XJ=0: 1</w:t>
      </w:r>
    </w:p>
    <w:p w14:paraId="667A7EA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XJ=1: 0</w:t>
      </w:r>
    </w:p>
    <w:p w14:paraId="045AD46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XF=1: 0</w:t>
      </w:r>
    </w:p>
    <w:p w14:paraId="2B92F1D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 0</w:t>
      </w:r>
    </w:p>
    <w:p w14:paraId="3F54CC6D" w14:textId="77777777" w:rsidR="0046160A" w:rsidRDefault="0046160A" w:rsidP="0046160A">
      <w:pPr>
        <w:pStyle w:val="p2"/>
      </w:pPr>
      <w:r>
        <w:rPr>
          <w:rStyle w:val="s1"/>
        </w:rPr>
        <w:t>|</w:t>
      </w:r>
      <w:r>
        <w:rPr>
          <w:rStyle w:val="apple-converted-space"/>
        </w:rPr>
        <w:t xml:space="preserve">  </w:t>
      </w:r>
      <w:r>
        <w:rPr>
          <w:rStyle w:val="s1"/>
        </w:rPr>
        <w:t>XI=1:</w:t>
      </w:r>
    </w:p>
    <w:p w14:paraId="33334D1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XT=0:</w:t>
      </w:r>
    </w:p>
    <w:p w14:paraId="5221168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XH=0:</w:t>
      </w:r>
    </w:p>
    <w:p w14:paraId="5A69916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XP=0:</w:t>
      </w:r>
    </w:p>
    <w:p w14:paraId="1EFC194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XF=0: 0</w:t>
      </w:r>
    </w:p>
    <w:p w14:paraId="4861774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XF=1:</w:t>
      </w:r>
    </w:p>
    <w:p w14:paraId="5E28CBA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XR=0:</w:t>
      </w:r>
    </w:p>
    <w:p w14:paraId="5E18E99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XL=0:</w:t>
      </w:r>
    </w:p>
    <w:p w14:paraId="7CC5C9E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0</w:t>
      </w:r>
    </w:p>
    <w:p w14:paraId="4ADF756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 1</w:t>
      </w:r>
    </w:p>
    <w:p w14:paraId="79A83CE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XL=1: 1</w:t>
      </w:r>
    </w:p>
    <w:p w14:paraId="463511C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XR=1:</w:t>
      </w:r>
    </w:p>
    <w:p w14:paraId="7CF7F16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 1</w:t>
      </w:r>
    </w:p>
    <w:p w14:paraId="4EF5151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 0</w:t>
      </w:r>
    </w:p>
    <w:p w14:paraId="2B38274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XP=1:</w:t>
      </w:r>
    </w:p>
    <w:p w14:paraId="24484AB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w:t>
      </w:r>
    </w:p>
    <w:p w14:paraId="0466A8C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w:t>
      </w:r>
    </w:p>
    <w:p w14:paraId="71663F9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XC=0:</w:t>
      </w:r>
    </w:p>
    <w:p w14:paraId="7AA1BD5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w:t>
      </w:r>
    </w:p>
    <w:p w14:paraId="29E9DC2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 1</w:t>
      </w:r>
    </w:p>
    <w:p w14:paraId="0BB0399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 0</w:t>
      </w:r>
    </w:p>
    <w:p w14:paraId="029CF7E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w:t>
      </w:r>
    </w:p>
    <w:p w14:paraId="5ADFCB7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 1</w:t>
      </w:r>
    </w:p>
    <w:p w14:paraId="568D469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 0</w:t>
      </w:r>
    </w:p>
    <w:p w14:paraId="04D9B55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XC=1: 0</w:t>
      </w:r>
    </w:p>
    <w:p w14:paraId="2F0FBEE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w:t>
      </w:r>
    </w:p>
    <w:p w14:paraId="0A1C538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XM=0:</w:t>
      </w:r>
    </w:p>
    <w:p w14:paraId="7BBD3C2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XJ=0: 0</w:t>
      </w:r>
    </w:p>
    <w:p w14:paraId="25BA9E4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XJ=1: 1</w:t>
      </w:r>
    </w:p>
    <w:p w14:paraId="0356130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XM=1: 1</w:t>
      </w:r>
    </w:p>
    <w:p w14:paraId="1824F79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 1</w:t>
      </w:r>
    </w:p>
    <w:p w14:paraId="5D3A517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XH=1:</w:t>
      </w:r>
    </w:p>
    <w:p w14:paraId="2154094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XJ=0:</w:t>
      </w:r>
    </w:p>
    <w:p w14:paraId="2FF430A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XC=0:</w:t>
      </w:r>
    </w:p>
    <w:p w14:paraId="45FC0E7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XN=0: 1</w:t>
      </w:r>
    </w:p>
    <w:p w14:paraId="71C3350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XN=1:</w:t>
      </w:r>
    </w:p>
    <w:p w14:paraId="68D74DC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w:t>
      </w:r>
    </w:p>
    <w:p w14:paraId="26CF902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XF=0: 1</w:t>
      </w:r>
    </w:p>
    <w:p w14:paraId="03D9FF3D" w14:textId="77777777" w:rsidR="0046160A" w:rsidRDefault="0046160A" w:rsidP="0046160A">
      <w:pPr>
        <w:pStyle w:val="p2"/>
      </w:pPr>
      <w:r>
        <w:rPr>
          <w:rStyle w:val="s1"/>
        </w:rPr>
        <w:lastRenderedPageBreak/>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XF=1: 0</w:t>
      </w:r>
    </w:p>
    <w:p w14:paraId="5D217D2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 0</w:t>
      </w:r>
    </w:p>
    <w:p w14:paraId="68CC4C7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XC=1:</w:t>
      </w:r>
    </w:p>
    <w:p w14:paraId="009F3E2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XM=0: 0</w:t>
      </w:r>
    </w:p>
    <w:p w14:paraId="781F9FA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XM=1:</w:t>
      </w:r>
    </w:p>
    <w:p w14:paraId="703D9D5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w:t>
      </w:r>
    </w:p>
    <w:p w14:paraId="06C9205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XR=0: 1</w:t>
      </w:r>
    </w:p>
    <w:p w14:paraId="6CEA837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XR=1: 0</w:t>
      </w:r>
    </w:p>
    <w:p w14:paraId="7BC17E1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 1</w:t>
      </w:r>
    </w:p>
    <w:p w14:paraId="490EEB8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XJ=1:</w:t>
      </w:r>
    </w:p>
    <w:p w14:paraId="5C6E9CA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 1</w:t>
      </w:r>
    </w:p>
    <w:p w14:paraId="1A7C306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w:t>
      </w:r>
    </w:p>
    <w:p w14:paraId="295A67D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w:t>
      </w:r>
    </w:p>
    <w:p w14:paraId="0C4E7D5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XB=0: 0</w:t>
      </w:r>
    </w:p>
    <w:p w14:paraId="3A2A80F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XB=1:</w:t>
      </w:r>
    </w:p>
    <w:p w14:paraId="0BA1625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XN=0: 1</w:t>
      </w:r>
    </w:p>
    <w:p w14:paraId="49464D5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XN=1:</w:t>
      </w:r>
    </w:p>
    <w:p w14:paraId="2911E31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1</w:t>
      </w:r>
    </w:p>
    <w:p w14:paraId="2E42A79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 0</w:t>
      </w:r>
    </w:p>
    <w:p w14:paraId="4E239CA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w:t>
      </w:r>
    </w:p>
    <w:p w14:paraId="473D7BD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 1</w:t>
      </w:r>
    </w:p>
    <w:p w14:paraId="1CC6059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w:t>
      </w:r>
    </w:p>
    <w:p w14:paraId="73D2053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1</w:t>
      </w:r>
    </w:p>
    <w:p w14:paraId="5B1EFD2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 0</w:t>
      </w:r>
    </w:p>
    <w:p w14:paraId="4EE18F1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XT=1:</w:t>
      </w:r>
    </w:p>
    <w:p w14:paraId="3E3A3BD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XS=0:</w:t>
      </w:r>
    </w:p>
    <w:p w14:paraId="5B17926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w:t>
      </w:r>
    </w:p>
    <w:p w14:paraId="32597D8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XK=0:</w:t>
      </w:r>
    </w:p>
    <w:p w14:paraId="2E3239C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XC=0:</w:t>
      </w:r>
    </w:p>
    <w:p w14:paraId="57E0546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XR=0:</w:t>
      </w:r>
    </w:p>
    <w:p w14:paraId="5413A31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XH=0:</w:t>
      </w:r>
    </w:p>
    <w:p w14:paraId="1064FD8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XE=0: 0</w:t>
      </w:r>
    </w:p>
    <w:p w14:paraId="0D5FF3A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XE=1: 1</w:t>
      </w:r>
    </w:p>
    <w:p w14:paraId="3512F09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XH=1: 1</w:t>
      </w:r>
    </w:p>
    <w:p w14:paraId="32A476B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XR=1:</w:t>
      </w:r>
    </w:p>
    <w:p w14:paraId="6A6A5A1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0</w:t>
      </w:r>
    </w:p>
    <w:p w14:paraId="0D0EEC8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w:t>
      </w:r>
    </w:p>
    <w:p w14:paraId="1094345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XL=0: 0</w:t>
      </w:r>
    </w:p>
    <w:p w14:paraId="20A96DF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XL=1: 1</w:t>
      </w:r>
    </w:p>
    <w:p w14:paraId="1EEB52BA"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XC=1: 1</w:t>
      </w:r>
    </w:p>
    <w:p w14:paraId="44D1686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XK=1:</w:t>
      </w:r>
    </w:p>
    <w:p w14:paraId="30A0536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w:t>
      </w:r>
    </w:p>
    <w:p w14:paraId="11AB56A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XJ=0: 0</w:t>
      </w:r>
    </w:p>
    <w:p w14:paraId="75290BA7"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XJ=1: 1</w:t>
      </w:r>
    </w:p>
    <w:p w14:paraId="42B0F99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 0</w:t>
      </w:r>
    </w:p>
    <w:p w14:paraId="1A63A2F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w:t>
      </w:r>
    </w:p>
    <w:p w14:paraId="7B6FD5C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XM=0:</w:t>
      </w:r>
    </w:p>
    <w:p w14:paraId="0C68999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XN=0:</w:t>
      </w:r>
    </w:p>
    <w:p w14:paraId="23D92A8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1</w:t>
      </w:r>
    </w:p>
    <w:p w14:paraId="5D41030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 0</w:t>
      </w:r>
    </w:p>
    <w:p w14:paraId="221E5E7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XN=1:</w:t>
      </w:r>
    </w:p>
    <w:p w14:paraId="021BC2AC"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XR=0: 1</w:t>
      </w:r>
    </w:p>
    <w:p w14:paraId="7E07EB1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XR=1:</w:t>
      </w:r>
    </w:p>
    <w:p w14:paraId="10D3C54E"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XL=0: 1</w:t>
      </w:r>
    </w:p>
    <w:p w14:paraId="2744FF0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XL=1: 0</w:t>
      </w:r>
    </w:p>
    <w:p w14:paraId="1CF78FA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XM=1: 0</w:t>
      </w:r>
    </w:p>
    <w:p w14:paraId="604E955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XS=1:</w:t>
      </w:r>
    </w:p>
    <w:p w14:paraId="41C31F3D"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XL=0:</w:t>
      </w:r>
    </w:p>
    <w:p w14:paraId="759246B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w:t>
      </w:r>
    </w:p>
    <w:p w14:paraId="07AEE4D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XU=0: 1</w:t>
      </w:r>
    </w:p>
    <w:p w14:paraId="5B8E05B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XU=1:</w:t>
      </w:r>
    </w:p>
    <w:p w14:paraId="727E0FC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w:t>
      </w:r>
    </w:p>
    <w:p w14:paraId="692F2385"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 1</w:t>
      </w:r>
    </w:p>
    <w:p w14:paraId="50729F60"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 0</w:t>
      </w:r>
    </w:p>
    <w:p w14:paraId="5858FB9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w:t>
      </w:r>
    </w:p>
    <w:p w14:paraId="68B8C843"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XH=0: 0</w:t>
      </w:r>
    </w:p>
    <w:p w14:paraId="13E7AE93" w14:textId="77777777" w:rsidR="0046160A" w:rsidRDefault="0046160A" w:rsidP="0046160A">
      <w:pPr>
        <w:pStyle w:val="p2"/>
      </w:pPr>
      <w:r>
        <w:rPr>
          <w:rStyle w:val="s1"/>
        </w:rPr>
        <w:lastRenderedPageBreak/>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XH=1: 1</w:t>
      </w:r>
    </w:p>
    <w:p w14:paraId="3A20F70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w:t>
      </w:r>
    </w:p>
    <w:p w14:paraId="1DB16EC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XG=0: 0</w:t>
      </w:r>
    </w:p>
    <w:p w14:paraId="3AF4B59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XG=1: 1</w:t>
      </w:r>
    </w:p>
    <w:p w14:paraId="58E6689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XL=1:</w:t>
      </w:r>
    </w:p>
    <w:p w14:paraId="1A4879A6"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XH=0:</w:t>
      </w:r>
    </w:p>
    <w:p w14:paraId="696F9FA2"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XQ=0:</w:t>
      </w:r>
    </w:p>
    <w:p w14:paraId="7A4BEAE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XD=0: 0</w:t>
      </w:r>
    </w:p>
    <w:p w14:paraId="4D7EC28F"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XD=1:</w:t>
      </w:r>
    </w:p>
    <w:p w14:paraId="12FAB581"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XR=0: 0</w:t>
      </w:r>
    </w:p>
    <w:p w14:paraId="3711C944"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XR=1: 1</w:t>
      </w:r>
    </w:p>
    <w:p w14:paraId="40630068"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XQ=1:</w:t>
      </w:r>
    </w:p>
    <w:p w14:paraId="3113734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XM=0: 1</w:t>
      </w:r>
    </w:p>
    <w:p w14:paraId="523AD219"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XM=1: 0</w:t>
      </w:r>
    </w:p>
    <w:p w14:paraId="359AD85B" w14:textId="77777777" w:rsidR="0046160A" w:rsidRDefault="0046160A" w:rsidP="0046160A">
      <w:pPr>
        <w:pStyle w:val="p2"/>
      </w:pP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XH=1: 0</w:t>
      </w:r>
    </w:p>
    <w:p w14:paraId="106AFBA5" w14:textId="77777777" w:rsidR="0046160A" w:rsidRDefault="0046160A" w:rsidP="0046160A">
      <w:pPr>
        <w:pStyle w:val="p1"/>
      </w:pPr>
    </w:p>
    <w:p w14:paraId="7344A196" w14:textId="77777777" w:rsidR="0046160A" w:rsidRDefault="0046160A" w:rsidP="0046160A">
      <w:pPr>
        <w:pStyle w:val="p1"/>
      </w:pPr>
    </w:p>
    <w:p w14:paraId="2AF7DD9F" w14:textId="77777777" w:rsidR="0046160A" w:rsidRDefault="0046160A" w:rsidP="0046160A">
      <w:pPr>
        <w:pStyle w:val="p2"/>
      </w:pPr>
      <w:r>
        <w:rPr>
          <w:rStyle w:val="s1"/>
        </w:rPr>
        <w:t>Pre-Pruned Accuracy</w:t>
      </w:r>
    </w:p>
    <w:p w14:paraId="01FDE66C" w14:textId="77777777" w:rsidR="0046160A" w:rsidRDefault="0046160A" w:rsidP="0046160A">
      <w:pPr>
        <w:pStyle w:val="p2"/>
      </w:pPr>
      <w:r>
        <w:rPr>
          <w:rStyle w:val="s1"/>
        </w:rPr>
        <w:t>--------------------------------</w:t>
      </w:r>
    </w:p>
    <w:p w14:paraId="047D5F8E" w14:textId="77777777" w:rsidR="0046160A" w:rsidRDefault="0046160A" w:rsidP="0046160A">
      <w:pPr>
        <w:pStyle w:val="p2"/>
      </w:pPr>
      <w:r>
        <w:rPr>
          <w:rStyle w:val="s1"/>
        </w:rPr>
        <w:t>Number of training instances =</w:t>
      </w:r>
      <w:r>
        <w:rPr>
          <w:rStyle w:val="apple-converted-space"/>
        </w:rPr>
        <w:t xml:space="preserve">  </w:t>
      </w:r>
      <w:r>
        <w:rPr>
          <w:rStyle w:val="s1"/>
        </w:rPr>
        <w:t>600</w:t>
      </w:r>
    </w:p>
    <w:p w14:paraId="58C78568" w14:textId="77777777" w:rsidR="0046160A" w:rsidRDefault="0046160A" w:rsidP="0046160A">
      <w:pPr>
        <w:pStyle w:val="p2"/>
      </w:pPr>
      <w:r>
        <w:rPr>
          <w:rStyle w:val="s1"/>
        </w:rPr>
        <w:t>Number of training attributes =</w:t>
      </w:r>
      <w:r>
        <w:rPr>
          <w:rStyle w:val="apple-converted-space"/>
        </w:rPr>
        <w:t xml:space="preserve">  </w:t>
      </w:r>
      <w:r>
        <w:rPr>
          <w:rStyle w:val="s1"/>
        </w:rPr>
        <w:t>21</w:t>
      </w:r>
    </w:p>
    <w:p w14:paraId="7955C7CD" w14:textId="77777777" w:rsidR="0046160A" w:rsidRDefault="0046160A" w:rsidP="0046160A">
      <w:pPr>
        <w:pStyle w:val="p2"/>
      </w:pPr>
      <w:r>
        <w:rPr>
          <w:rStyle w:val="s1"/>
        </w:rPr>
        <w:t>Total Number of nodes in the tree =</w:t>
      </w:r>
      <w:r>
        <w:rPr>
          <w:rStyle w:val="apple-converted-space"/>
        </w:rPr>
        <w:t xml:space="preserve">  </w:t>
      </w:r>
      <w:r>
        <w:rPr>
          <w:rStyle w:val="s1"/>
        </w:rPr>
        <w:t>265</w:t>
      </w:r>
    </w:p>
    <w:p w14:paraId="6ADEFD01" w14:textId="77777777" w:rsidR="0046160A" w:rsidRDefault="0046160A" w:rsidP="0046160A">
      <w:pPr>
        <w:pStyle w:val="p2"/>
      </w:pPr>
      <w:r>
        <w:rPr>
          <w:rStyle w:val="s1"/>
        </w:rPr>
        <w:t>Number of leaf nodes in the tree =</w:t>
      </w:r>
      <w:r>
        <w:rPr>
          <w:rStyle w:val="apple-converted-space"/>
        </w:rPr>
        <w:t xml:space="preserve">  </w:t>
      </w:r>
      <w:r>
        <w:rPr>
          <w:rStyle w:val="s1"/>
        </w:rPr>
        <w:t>133</w:t>
      </w:r>
    </w:p>
    <w:p w14:paraId="079D012F" w14:textId="77777777" w:rsidR="0046160A" w:rsidRDefault="0046160A" w:rsidP="0046160A">
      <w:pPr>
        <w:pStyle w:val="p2"/>
      </w:pPr>
      <w:r>
        <w:rPr>
          <w:rStyle w:val="s1"/>
        </w:rPr>
        <w:t>Accuracy of the model on the training dataset :</w:t>
      </w:r>
      <w:r>
        <w:rPr>
          <w:rStyle w:val="apple-converted-space"/>
        </w:rPr>
        <w:t xml:space="preserve">  </w:t>
      </w:r>
      <w:r>
        <w:rPr>
          <w:rStyle w:val="s1"/>
        </w:rPr>
        <w:t>100.0 %</w:t>
      </w:r>
    </w:p>
    <w:p w14:paraId="2D431841" w14:textId="77777777" w:rsidR="0046160A" w:rsidRDefault="0046160A" w:rsidP="0046160A">
      <w:pPr>
        <w:pStyle w:val="p1"/>
      </w:pPr>
    </w:p>
    <w:p w14:paraId="02064797" w14:textId="77777777" w:rsidR="0046160A" w:rsidRDefault="0046160A" w:rsidP="0046160A">
      <w:pPr>
        <w:pStyle w:val="p1"/>
      </w:pPr>
    </w:p>
    <w:p w14:paraId="45F51464" w14:textId="77777777" w:rsidR="0046160A" w:rsidRDefault="0046160A" w:rsidP="0046160A">
      <w:pPr>
        <w:pStyle w:val="p2"/>
      </w:pPr>
      <w:r>
        <w:rPr>
          <w:rStyle w:val="s1"/>
        </w:rPr>
        <w:t>Number of validation instances =</w:t>
      </w:r>
      <w:r>
        <w:rPr>
          <w:rStyle w:val="apple-converted-space"/>
        </w:rPr>
        <w:t xml:space="preserve">  </w:t>
      </w:r>
      <w:r>
        <w:rPr>
          <w:rStyle w:val="s1"/>
        </w:rPr>
        <w:t>2000</w:t>
      </w:r>
    </w:p>
    <w:p w14:paraId="661C246F" w14:textId="77777777" w:rsidR="0046160A" w:rsidRDefault="0046160A" w:rsidP="0046160A">
      <w:pPr>
        <w:pStyle w:val="p2"/>
      </w:pPr>
      <w:r>
        <w:rPr>
          <w:rStyle w:val="s1"/>
        </w:rPr>
        <w:t>Number of validation attributes =</w:t>
      </w:r>
      <w:r>
        <w:rPr>
          <w:rStyle w:val="apple-converted-space"/>
        </w:rPr>
        <w:t xml:space="preserve">  </w:t>
      </w:r>
      <w:r>
        <w:rPr>
          <w:rStyle w:val="s1"/>
        </w:rPr>
        <w:t>21</w:t>
      </w:r>
    </w:p>
    <w:p w14:paraId="60AE9A94" w14:textId="77777777" w:rsidR="0046160A" w:rsidRDefault="0046160A" w:rsidP="0046160A">
      <w:pPr>
        <w:pStyle w:val="p2"/>
      </w:pPr>
      <w:r>
        <w:rPr>
          <w:rStyle w:val="s1"/>
        </w:rPr>
        <w:t>Accuracy of the model on the validation</w:t>
      </w:r>
      <w:r>
        <w:rPr>
          <w:rStyle w:val="apple-tab-span"/>
        </w:rPr>
        <w:tab/>
      </w:r>
      <w:r>
        <w:rPr>
          <w:rStyle w:val="s1"/>
        </w:rPr>
        <w:t>dataset</w:t>
      </w:r>
      <w:r>
        <w:rPr>
          <w:rStyle w:val="apple-tab-span"/>
        </w:rPr>
        <w:tab/>
      </w:r>
      <w:r>
        <w:rPr>
          <w:rStyle w:val="s1"/>
        </w:rPr>
        <w:t>before pruning :</w:t>
      </w:r>
      <w:r>
        <w:rPr>
          <w:rStyle w:val="apple-converted-space"/>
        </w:rPr>
        <w:t xml:space="preserve">  </w:t>
      </w:r>
      <w:r>
        <w:rPr>
          <w:rStyle w:val="s1"/>
        </w:rPr>
        <w:t>74.3 %</w:t>
      </w:r>
    </w:p>
    <w:p w14:paraId="256CFAF5" w14:textId="77777777" w:rsidR="0046160A" w:rsidRDefault="0046160A" w:rsidP="0046160A">
      <w:pPr>
        <w:pStyle w:val="p1"/>
      </w:pPr>
    </w:p>
    <w:p w14:paraId="60E43EA7" w14:textId="77777777" w:rsidR="0046160A" w:rsidRDefault="0046160A" w:rsidP="0046160A">
      <w:pPr>
        <w:pStyle w:val="p1"/>
      </w:pPr>
    </w:p>
    <w:p w14:paraId="2F44689B" w14:textId="77777777" w:rsidR="0046160A" w:rsidRDefault="0046160A" w:rsidP="0046160A">
      <w:pPr>
        <w:pStyle w:val="p2"/>
      </w:pPr>
      <w:r>
        <w:rPr>
          <w:rStyle w:val="s1"/>
        </w:rPr>
        <w:t>Number of test instances =</w:t>
      </w:r>
      <w:r>
        <w:rPr>
          <w:rStyle w:val="apple-converted-space"/>
        </w:rPr>
        <w:t xml:space="preserve">  </w:t>
      </w:r>
      <w:r>
        <w:rPr>
          <w:rStyle w:val="s1"/>
        </w:rPr>
        <w:t>2000</w:t>
      </w:r>
    </w:p>
    <w:p w14:paraId="6E6DD746" w14:textId="77777777" w:rsidR="0046160A" w:rsidRDefault="0046160A" w:rsidP="0046160A">
      <w:pPr>
        <w:pStyle w:val="p2"/>
      </w:pPr>
      <w:r>
        <w:rPr>
          <w:rStyle w:val="s1"/>
        </w:rPr>
        <w:t>Number of test attributes =</w:t>
      </w:r>
      <w:r>
        <w:rPr>
          <w:rStyle w:val="apple-converted-space"/>
        </w:rPr>
        <w:t xml:space="preserve">  </w:t>
      </w:r>
      <w:r>
        <w:rPr>
          <w:rStyle w:val="s1"/>
        </w:rPr>
        <w:t>21</w:t>
      </w:r>
    </w:p>
    <w:p w14:paraId="06E897E3" w14:textId="77777777" w:rsidR="0046160A" w:rsidRDefault="0046160A" w:rsidP="0046160A">
      <w:pPr>
        <w:pStyle w:val="p2"/>
      </w:pPr>
      <w:r>
        <w:rPr>
          <w:rStyle w:val="s1"/>
        </w:rPr>
        <w:t>Accuracy of the model on the testing dataset :</w:t>
      </w:r>
      <w:r>
        <w:rPr>
          <w:rStyle w:val="apple-converted-space"/>
        </w:rPr>
        <w:t xml:space="preserve">  </w:t>
      </w:r>
      <w:r>
        <w:rPr>
          <w:rStyle w:val="s1"/>
        </w:rPr>
        <w:t>75.14999999999999 %</w:t>
      </w:r>
    </w:p>
    <w:p w14:paraId="241791E5" w14:textId="77777777" w:rsidR="0046160A" w:rsidRDefault="0046160A" w:rsidP="0046160A">
      <w:pPr>
        <w:pStyle w:val="p1"/>
      </w:pPr>
    </w:p>
    <w:p w14:paraId="3744BB09" w14:textId="77777777" w:rsidR="0046160A" w:rsidRDefault="0046160A" w:rsidP="0046160A">
      <w:pPr>
        <w:pStyle w:val="p1"/>
      </w:pPr>
    </w:p>
    <w:p w14:paraId="62C80EA0" w14:textId="77777777" w:rsidR="0046160A" w:rsidRDefault="0046160A" w:rsidP="0046160A">
      <w:pPr>
        <w:pStyle w:val="p2"/>
      </w:pPr>
      <w:r>
        <w:rPr>
          <w:rStyle w:val="s1"/>
        </w:rPr>
        <w:t>Pruning attempt</w:t>
      </w:r>
      <w:r>
        <w:rPr>
          <w:rStyle w:val="apple-converted-space"/>
        </w:rPr>
        <w:t xml:space="preserve">  </w:t>
      </w:r>
      <w:r>
        <w:rPr>
          <w:rStyle w:val="s1"/>
        </w:rPr>
        <w:t>1 .....</w:t>
      </w:r>
    </w:p>
    <w:p w14:paraId="2FE5FF78" w14:textId="77777777" w:rsidR="0046160A" w:rsidRDefault="0046160A" w:rsidP="0046160A">
      <w:pPr>
        <w:pStyle w:val="p2"/>
      </w:pPr>
      <w:r>
        <w:rPr>
          <w:rStyle w:val="s1"/>
        </w:rPr>
        <w:t>Pruning attempt</w:t>
      </w:r>
      <w:r>
        <w:rPr>
          <w:rStyle w:val="apple-converted-space"/>
        </w:rPr>
        <w:t xml:space="preserve">  </w:t>
      </w:r>
      <w:r>
        <w:rPr>
          <w:rStyle w:val="s1"/>
        </w:rPr>
        <w:t>2 .....</w:t>
      </w:r>
    </w:p>
    <w:p w14:paraId="2586754A" w14:textId="77777777" w:rsidR="0046160A" w:rsidRDefault="0046160A" w:rsidP="0046160A">
      <w:pPr>
        <w:pStyle w:val="p2"/>
      </w:pPr>
      <w:r>
        <w:rPr>
          <w:rStyle w:val="s1"/>
        </w:rPr>
        <w:t>Pruning attempt</w:t>
      </w:r>
      <w:r>
        <w:rPr>
          <w:rStyle w:val="apple-converted-space"/>
        </w:rPr>
        <w:t xml:space="preserve">  </w:t>
      </w:r>
      <w:r>
        <w:rPr>
          <w:rStyle w:val="s1"/>
        </w:rPr>
        <w:t>3 .....</w:t>
      </w:r>
    </w:p>
    <w:p w14:paraId="324E516E" w14:textId="77777777" w:rsidR="0046160A" w:rsidRDefault="0046160A" w:rsidP="0046160A">
      <w:pPr>
        <w:pStyle w:val="p1"/>
      </w:pPr>
    </w:p>
    <w:p w14:paraId="0196AF9F" w14:textId="77777777" w:rsidR="0046160A" w:rsidRDefault="0046160A" w:rsidP="0046160A">
      <w:pPr>
        <w:pStyle w:val="p1"/>
      </w:pPr>
    </w:p>
    <w:p w14:paraId="0CDC2541" w14:textId="77777777" w:rsidR="0046160A" w:rsidRDefault="0046160A" w:rsidP="0046160A">
      <w:pPr>
        <w:pStyle w:val="p2"/>
      </w:pPr>
      <w:r>
        <w:rPr>
          <w:rStyle w:val="s1"/>
        </w:rPr>
        <w:t>Pruned Accuracy</w:t>
      </w:r>
    </w:p>
    <w:p w14:paraId="748DF4D2" w14:textId="77777777" w:rsidR="0046160A" w:rsidRDefault="0046160A" w:rsidP="0046160A">
      <w:pPr>
        <w:pStyle w:val="p2"/>
      </w:pPr>
      <w:r>
        <w:rPr>
          <w:rStyle w:val="s1"/>
        </w:rPr>
        <w:t>--------------------------------</w:t>
      </w:r>
    </w:p>
    <w:p w14:paraId="04F60934" w14:textId="77777777" w:rsidR="0046160A" w:rsidRDefault="0046160A" w:rsidP="0046160A">
      <w:pPr>
        <w:pStyle w:val="p2"/>
      </w:pPr>
      <w:r>
        <w:rPr>
          <w:rStyle w:val="s1"/>
        </w:rPr>
        <w:t>Number of training instances =</w:t>
      </w:r>
      <w:r>
        <w:rPr>
          <w:rStyle w:val="apple-converted-space"/>
        </w:rPr>
        <w:t xml:space="preserve">  </w:t>
      </w:r>
      <w:r>
        <w:rPr>
          <w:rStyle w:val="s1"/>
        </w:rPr>
        <w:t>600</w:t>
      </w:r>
    </w:p>
    <w:p w14:paraId="6DCBB0C8" w14:textId="77777777" w:rsidR="0046160A" w:rsidRDefault="0046160A" w:rsidP="0046160A">
      <w:pPr>
        <w:pStyle w:val="p2"/>
      </w:pPr>
      <w:r>
        <w:rPr>
          <w:rStyle w:val="s1"/>
        </w:rPr>
        <w:t>Number of training attributes =</w:t>
      </w:r>
      <w:r>
        <w:rPr>
          <w:rStyle w:val="apple-converted-space"/>
        </w:rPr>
        <w:t xml:space="preserve">  </w:t>
      </w:r>
      <w:r>
        <w:rPr>
          <w:rStyle w:val="s1"/>
        </w:rPr>
        <w:t>21</w:t>
      </w:r>
    </w:p>
    <w:p w14:paraId="3A49DEE5" w14:textId="77777777" w:rsidR="0046160A" w:rsidRDefault="0046160A" w:rsidP="0046160A">
      <w:pPr>
        <w:pStyle w:val="p2"/>
      </w:pPr>
      <w:r>
        <w:rPr>
          <w:rStyle w:val="s1"/>
        </w:rPr>
        <w:t>Total Number of nodes in the tree =</w:t>
      </w:r>
      <w:r>
        <w:rPr>
          <w:rStyle w:val="apple-converted-space"/>
        </w:rPr>
        <w:t xml:space="preserve">  </w:t>
      </w:r>
      <w:r>
        <w:rPr>
          <w:rStyle w:val="s1"/>
        </w:rPr>
        <w:t>219</w:t>
      </w:r>
    </w:p>
    <w:p w14:paraId="3EF8C2F2" w14:textId="77777777" w:rsidR="0046160A" w:rsidRDefault="0046160A" w:rsidP="0046160A">
      <w:pPr>
        <w:pStyle w:val="p2"/>
      </w:pPr>
      <w:r>
        <w:rPr>
          <w:rStyle w:val="s1"/>
        </w:rPr>
        <w:t>Number of leaf nodes in the tree =</w:t>
      </w:r>
      <w:r>
        <w:rPr>
          <w:rStyle w:val="apple-converted-space"/>
        </w:rPr>
        <w:t xml:space="preserve">  </w:t>
      </w:r>
      <w:r>
        <w:rPr>
          <w:rStyle w:val="s1"/>
        </w:rPr>
        <w:t>110</w:t>
      </w:r>
    </w:p>
    <w:p w14:paraId="685B89E4" w14:textId="77777777" w:rsidR="0046160A" w:rsidRDefault="0046160A" w:rsidP="0046160A">
      <w:pPr>
        <w:pStyle w:val="p2"/>
      </w:pPr>
      <w:r>
        <w:rPr>
          <w:rStyle w:val="s1"/>
        </w:rPr>
        <w:t>Accuracy of the model on the training dataset :</w:t>
      </w:r>
      <w:r>
        <w:rPr>
          <w:rStyle w:val="apple-converted-space"/>
        </w:rPr>
        <w:t xml:space="preserve">  </w:t>
      </w:r>
      <w:r>
        <w:rPr>
          <w:rStyle w:val="s1"/>
        </w:rPr>
        <w:t>96.5 %</w:t>
      </w:r>
    </w:p>
    <w:p w14:paraId="1AC5D0B7" w14:textId="77777777" w:rsidR="0046160A" w:rsidRDefault="0046160A" w:rsidP="0046160A">
      <w:pPr>
        <w:pStyle w:val="p1"/>
      </w:pPr>
    </w:p>
    <w:p w14:paraId="31E4AAA3" w14:textId="77777777" w:rsidR="0046160A" w:rsidRDefault="0046160A" w:rsidP="0046160A">
      <w:pPr>
        <w:pStyle w:val="p1"/>
      </w:pPr>
    </w:p>
    <w:p w14:paraId="2C7304DC" w14:textId="77777777" w:rsidR="0046160A" w:rsidRDefault="0046160A" w:rsidP="0046160A">
      <w:pPr>
        <w:pStyle w:val="p2"/>
      </w:pPr>
      <w:r>
        <w:rPr>
          <w:rStyle w:val="s1"/>
        </w:rPr>
        <w:t>Number of validation instances =</w:t>
      </w:r>
      <w:r>
        <w:rPr>
          <w:rStyle w:val="apple-converted-space"/>
        </w:rPr>
        <w:t xml:space="preserve">  </w:t>
      </w:r>
      <w:r>
        <w:rPr>
          <w:rStyle w:val="s1"/>
        </w:rPr>
        <w:t>2000</w:t>
      </w:r>
    </w:p>
    <w:p w14:paraId="538E3700" w14:textId="77777777" w:rsidR="0046160A" w:rsidRDefault="0046160A" w:rsidP="0046160A">
      <w:pPr>
        <w:pStyle w:val="p2"/>
      </w:pPr>
      <w:r>
        <w:rPr>
          <w:rStyle w:val="s1"/>
        </w:rPr>
        <w:t>Number of validation attributes =</w:t>
      </w:r>
      <w:r>
        <w:rPr>
          <w:rStyle w:val="apple-converted-space"/>
        </w:rPr>
        <w:t xml:space="preserve">  </w:t>
      </w:r>
      <w:r>
        <w:rPr>
          <w:rStyle w:val="s1"/>
        </w:rPr>
        <w:t>21</w:t>
      </w:r>
    </w:p>
    <w:p w14:paraId="11E0D4FE" w14:textId="77777777" w:rsidR="0046160A" w:rsidRDefault="0046160A" w:rsidP="0046160A">
      <w:pPr>
        <w:pStyle w:val="p2"/>
      </w:pPr>
      <w:r>
        <w:rPr>
          <w:rStyle w:val="s1"/>
        </w:rPr>
        <w:t>Accuracy of the model on the validation</w:t>
      </w:r>
      <w:r>
        <w:rPr>
          <w:rStyle w:val="apple-tab-span"/>
        </w:rPr>
        <w:tab/>
      </w:r>
      <w:r>
        <w:rPr>
          <w:rStyle w:val="s1"/>
        </w:rPr>
        <w:t>dataset</w:t>
      </w:r>
      <w:r>
        <w:rPr>
          <w:rStyle w:val="apple-tab-span"/>
        </w:rPr>
        <w:tab/>
      </w:r>
      <w:r>
        <w:rPr>
          <w:rStyle w:val="s1"/>
        </w:rPr>
        <w:t>after pruning :</w:t>
      </w:r>
      <w:r>
        <w:rPr>
          <w:rStyle w:val="apple-converted-space"/>
        </w:rPr>
        <w:t xml:space="preserve">  </w:t>
      </w:r>
      <w:r>
        <w:rPr>
          <w:rStyle w:val="s1"/>
        </w:rPr>
        <w:t>74.9 %</w:t>
      </w:r>
    </w:p>
    <w:p w14:paraId="7957CD84" w14:textId="77777777" w:rsidR="0046160A" w:rsidRDefault="0046160A" w:rsidP="0046160A">
      <w:pPr>
        <w:pStyle w:val="p1"/>
      </w:pPr>
    </w:p>
    <w:p w14:paraId="38743877" w14:textId="77777777" w:rsidR="0046160A" w:rsidRDefault="0046160A" w:rsidP="0046160A">
      <w:pPr>
        <w:pStyle w:val="p1"/>
      </w:pPr>
    </w:p>
    <w:p w14:paraId="5DA6FC47" w14:textId="77777777" w:rsidR="0046160A" w:rsidRDefault="0046160A" w:rsidP="0046160A">
      <w:pPr>
        <w:pStyle w:val="p2"/>
      </w:pPr>
      <w:r>
        <w:rPr>
          <w:rStyle w:val="s1"/>
        </w:rPr>
        <w:t>Number of test instances =</w:t>
      </w:r>
      <w:r>
        <w:rPr>
          <w:rStyle w:val="apple-converted-space"/>
        </w:rPr>
        <w:t xml:space="preserve">  </w:t>
      </w:r>
      <w:r>
        <w:rPr>
          <w:rStyle w:val="s1"/>
        </w:rPr>
        <w:t>2000</w:t>
      </w:r>
    </w:p>
    <w:p w14:paraId="6A2921D5" w14:textId="77777777" w:rsidR="0046160A" w:rsidRDefault="0046160A" w:rsidP="0046160A">
      <w:pPr>
        <w:pStyle w:val="p2"/>
      </w:pPr>
      <w:r>
        <w:rPr>
          <w:rStyle w:val="s1"/>
        </w:rPr>
        <w:t>Number of test attributes =</w:t>
      </w:r>
      <w:r>
        <w:rPr>
          <w:rStyle w:val="apple-converted-space"/>
        </w:rPr>
        <w:t xml:space="preserve">  </w:t>
      </w:r>
      <w:r>
        <w:rPr>
          <w:rStyle w:val="s1"/>
        </w:rPr>
        <w:t>21</w:t>
      </w:r>
    </w:p>
    <w:p w14:paraId="043B0D35" w14:textId="4D8F3144" w:rsidR="0040509B" w:rsidRDefault="0046160A" w:rsidP="00AD7515">
      <w:pPr>
        <w:pStyle w:val="p2"/>
      </w:pPr>
      <w:r>
        <w:rPr>
          <w:rStyle w:val="s1"/>
        </w:rPr>
        <w:t>Accuracy of the model on the testing dataset :</w:t>
      </w:r>
      <w:r>
        <w:rPr>
          <w:rStyle w:val="apple-converted-space"/>
        </w:rPr>
        <w:t xml:space="preserve">  </w:t>
      </w:r>
      <w:r>
        <w:rPr>
          <w:rStyle w:val="s1"/>
        </w:rPr>
        <w:t>75.55 %</w:t>
      </w:r>
    </w:p>
    <w:p w14:paraId="7A5E06E2" w14:textId="77777777" w:rsidR="0040509B" w:rsidRDefault="0040509B" w:rsidP="0040509B"/>
    <w:sectPr w:rsidR="0040509B">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C8FAF" w14:textId="77777777" w:rsidR="00431DB0" w:rsidRDefault="00431DB0">
      <w:r>
        <w:separator/>
      </w:r>
    </w:p>
    <w:p w14:paraId="4D30DEED" w14:textId="77777777" w:rsidR="00431DB0" w:rsidRDefault="00431DB0"/>
    <w:p w14:paraId="66E50655" w14:textId="77777777" w:rsidR="00431DB0" w:rsidRDefault="00431DB0"/>
  </w:endnote>
  <w:endnote w:type="continuationSeparator" w:id="0">
    <w:p w14:paraId="1C6A10D1" w14:textId="77777777" w:rsidR="00431DB0" w:rsidRDefault="00431DB0">
      <w:r>
        <w:continuationSeparator/>
      </w:r>
    </w:p>
    <w:p w14:paraId="2C13D5DA" w14:textId="77777777" w:rsidR="00431DB0" w:rsidRDefault="00431DB0"/>
    <w:p w14:paraId="0FFFE151" w14:textId="77777777" w:rsidR="00431DB0" w:rsidRDefault="00431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B8ED27A" w14:textId="77777777" w:rsidR="00D310DF" w:rsidRDefault="00F44E1A">
        <w:pPr>
          <w:pStyle w:val="Footer"/>
        </w:pPr>
        <w:r>
          <w:fldChar w:fldCharType="begin"/>
        </w:r>
        <w:r>
          <w:instrText xml:space="preserve"> PAGE   \* MERGEFORMAT </w:instrText>
        </w:r>
        <w:r>
          <w:fldChar w:fldCharType="separate"/>
        </w:r>
        <w:r w:rsidR="004C04E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794AD" w14:textId="77777777" w:rsidR="00431DB0" w:rsidRDefault="00431DB0">
      <w:r>
        <w:separator/>
      </w:r>
    </w:p>
    <w:p w14:paraId="194F6E97" w14:textId="77777777" w:rsidR="00431DB0" w:rsidRDefault="00431DB0"/>
    <w:p w14:paraId="1752641C" w14:textId="77777777" w:rsidR="00431DB0" w:rsidRDefault="00431DB0"/>
  </w:footnote>
  <w:footnote w:type="continuationSeparator" w:id="0">
    <w:p w14:paraId="335AF500" w14:textId="77777777" w:rsidR="00431DB0" w:rsidRDefault="00431DB0">
      <w:r>
        <w:continuationSeparator/>
      </w:r>
    </w:p>
    <w:p w14:paraId="4375DD03" w14:textId="77777777" w:rsidR="00431DB0" w:rsidRDefault="00431DB0"/>
    <w:p w14:paraId="1BAC9808" w14:textId="77777777" w:rsidR="00431DB0" w:rsidRDefault="00431DB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19243657"/>
    <w:multiLevelType w:val="hybridMultilevel"/>
    <w:tmpl w:val="3342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A59A3"/>
    <w:multiLevelType w:val="hybridMultilevel"/>
    <w:tmpl w:val="F1FA86E6"/>
    <w:lvl w:ilvl="0" w:tplc="81A63F0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6"/>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C9"/>
    <w:rsid w:val="002D754B"/>
    <w:rsid w:val="00302DCD"/>
    <w:rsid w:val="0040509B"/>
    <w:rsid w:val="00431DB0"/>
    <w:rsid w:val="00434D3F"/>
    <w:rsid w:val="004603FA"/>
    <w:rsid w:val="0046160A"/>
    <w:rsid w:val="004C04E3"/>
    <w:rsid w:val="004E7756"/>
    <w:rsid w:val="006048C9"/>
    <w:rsid w:val="00846AE2"/>
    <w:rsid w:val="00912480"/>
    <w:rsid w:val="00AD7515"/>
    <w:rsid w:val="00D310DF"/>
    <w:rsid w:val="00F4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53E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160A"/>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after="240" w:line="312" w:lineRule="auto"/>
      <w:ind w:left="490" w:right="490"/>
    </w:pPr>
    <w:rPr>
      <w:rFonts w:ascii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hAnsiTheme="minorHAnsi" w:cstheme="minorBidi"/>
      <w:color w:val="000000" w:themeColor="text1"/>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customStyle="1" w:styleId="p1">
    <w:name w:val="p1"/>
    <w:basedOn w:val="Normal"/>
    <w:rsid w:val="0046160A"/>
    <w:pPr>
      <w:shd w:val="clear" w:color="auto" w:fill="FFFFFF"/>
    </w:pPr>
    <w:rPr>
      <w:rFonts w:ascii="Menlo" w:hAnsi="Menlo" w:cs="Menlo"/>
      <w:color w:val="000000"/>
      <w:sz w:val="17"/>
      <w:szCs w:val="17"/>
    </w:rPr>
  </w:style>
  <w:style w:type="paragraph" w:customStyle="1" w:styleId="p2">
    <w:name w:val="p2"/>
    <w:basedOn w:val="Normal"/>
    <w:rsid w:val="0046160A"/>
    <w:pPr>
      <w:shd w:val="clear" w:color="auto" w:fill="FFFFFF"/>
    </w:pPr>
    <w:rPr>
      <w:rFonts w:ascii="Menlo" w:hAnsi="Menlo" w:cs="Menlo"/>
      <w:color w:val="000000"/>
      <w:sz w:val="17"/>
      <w:szCs w:val="17"/>
    </w:rPr>
  </w:style>
  <w:style w:type="character" w:customStyle="1" w:styleId="apple-tab-span">
    <w:name w:val="apple-tab-span"/>
    <w:basedOn w:val="DefaultParagraphFont"/>
    <w:rsid w:val="0046160A"/>
  </w:style>
  <w:style w:type="character" w:customStyle="1" w:styleId="s1">
    <w:name w:val="s1"/>
    <w:basedOn w:val="DefaultParagraphFont"/>
    <w:rsid w:val="0046160A"/>
  </w:style>
  <w:style w:type="character" w:customStyle="1" w:styleId="apple-converted-space">
    <w:name w:val="apple-converted-space"/>
    <w:basedOn w:val="DefaultParagraphFont"/>
    <w:rsid w:val="0046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1709">
      <w:bodyDiv w:val="1"/>
      <w:marLeft w:val="0"/>
      <w:marRight w:val="0"/>
      <w:marTop w:val="0"/>
      <w:marBottom w:val="0"/>
      <w:divBdr>
        <w:top w:val="none" w:sz="0" w:space="0" w:color="auto"/>
        <w:left w:val="none" w:sz="0" w:space="0" w:color="auto"/>
        <w:bottom w:val="none" w:sz="0" w:space="0" w:color="auto"/>
        <w:right w:val="none" w:sz="0" w:space="0" w:color="auto"/>
      </w:divBdr>
    </w:div>
    <w:div w:id="6089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ushpitapanigrahi/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97"/>
    <w:rsid w:val="006A7FDF"/>
    <w:rsid w:val="00727CF6"/>
    <w:rsid w:val="00CE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7BACEBDFF98E4692918A127169F057">
    <w:name w:val="5F7BACEBDFF98E4692918A127169F057"/>
  </w:style>
  <w:style w:type="paragraph" w:customStyle="1" w:styleId="C516DF87FF26884C80C9DB9B87099197">
    <w:name w:val="C516DF87FF26884C80C9DB9B87099197"/>
  </w:style>
  <w:style w:type="paragraph" w:customStyle="1" w:styleId="D43F74356DAFAA428ADE8762B6506A5A">
    <w:name w:val="D43F74356DAFAA428ADE8762B6506A5A"/>
  </w:style>
  <w:style w:type="paragraph" w:customStyle="1" w:styleId="E2D8CFF595570C4099643EC34611D4B9">
    <w:name w:val="E2D8CFF595570C4099643EC34611D4B9"/>
  </w:style>
  <w:style w:type="paragraph" w:customStyle="1" w:styleId="6FEA9B681DC8A74B97E32257331D3048">
    <w:name w:val="6FEA9B681DC8A74B97E32257331D304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51A9DD0ADF18464E8CB65DC3EB5C0976">
    <w:name w:val="51A9DD0ADF18464E8CB65DC3EB5C0976"/>
  </w:style>
  <w:style w:type="paragraph" w:customStyle="1" w:styleId="048F042790CF344F8E0F4AD6FFF3CC10">
    <w:name w:val="048F042790CF344F8E0F4AD6FFF3CC10"/>
  </w:style>
  <w:style w:type="paragraph" w:customStyle="1" w:styleId="CD8E9C24AD34A443B6983C50032EDDD2">
    <w:name w:val="CD8E9C24AD34A443B6983C50032EDDD2"/>
  </w:style>
  <w:style w:type="paragraph" w:customStyle="1" w:styleId="37905DBB9767A341BAFD2C5C3CB7BE36">
    <w:name w:val="37905DBB9767A341BAFD2C5C3CB7BE36"/>
  </w:style>
  <w:style w:type="paragraph" w:customStyle="1" w:styleId="5F97FACC780F3942A0C1BE0D1B6F9A14">
    <w:name w:val="5F97FACC780F3942A0C1BE0D1B6F9A14"/>
  </w:style>
  <w:style w:type="paragraph" w:customStyle="1" w:styleId="2036BE3842CE4D4E80FFE5782A12653C">
    <w:name w:val="2036BE3842CE4D4E80FFE5782A12653C"/>
  </w:style>
  <w:style w:type="paragraph" w:customStyle="1" w:styleId="6236730CC0B9B341BA977F6D3049A8A8">
    <w:name w:val="6236730CC0B9B341BA977F6D3049A8A8"/>
  </w:style>
  <w:style w:type="paragraph" w:customStyle="1" w:styleId="2B71F922B03FA8438FA4D8750B2DAF2B">
    <w:name w:val="2B71F922B03FA8438FA4D8750B2DAF2B"/>
  </w:style>
  <w:style w:type="paragraph" w:customStyle="1" w:styleId="F63DD821FB9CF14992E669BEF5A2D52B">
    <w:name w:val="F63DD821FB9CF14992E669BEF5A2D52B"/>
  </w:style>
  <w:style w:type="paragraph" w:customStyle="1" w:styleId="89D5B64053C196459B47AF25542DEE9C">
    <w:name w:val="89D5B64053C196459B47AF25542DEE9C"/>
  </w:style>
  <w:style w:type="paragraph" w:customStyle="1" w:styleId="51517E03A9439047AAA778DBD0C41862">
    <w:name w:val="51517E03A9439047AAA778DBD0C41862"/>
  </w:style>
  <w:style w:type="paragraph" w:customStyle="1" w:styleId="11766D6E3B01E84F8E2D21476630611E">
    <w:name w:val="11766D6E3B01E84F8E2D21476630611E"/>
  </w:style>
  <w:style w:type="paragraph" w:customStyle="1" w:styleId="280A4F5CEF671042A6F9CC11382B9842">
    <w:name w:val="280A4F5CEF671042A6F9CC11382B9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25</TotalTime>
  <Pages>6</Pages>
  <Words>1480</Words>
  <Characters>8436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Panigrahi, Pushpita</dc:creator>
  <cp:keywords/>
  <dc:description/>
  <cp:lastModifiedBy>Panigrahi, Pushpita</cp:lastModifiedBy>
  <cp:revision>5</cp:revision>
  <dcterms:created xsi:type="dcterms:W3CDTF">2018-02-12T03:14:00Z</dcterms:created>
  <dcterms:modified xsi:type="dcterms:W3CDTF">2018-02-13T04:27:00Z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